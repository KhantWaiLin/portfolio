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49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85BD7A" w14:textId="77777777" w:rsidTr="008F65CB">
        <w:trPr>
          <w:trHeight w:val="4410"/>
        </w:trPr>
        <w:tc>
          <w:tcPr>
            <w:tcW w:w="3600" w:type="dxa"/>
            <w:vAlign w:val="bottom"/>
          </w:tcPr>
          <w:p w14:paraId="0F363BF8" w14:textId="77777777" w:rsidR="001B2ABD" w:rsidRDefault="001B2ABD" w:rsidP="008F65C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8829A0" wp14:editId="2651649D">
                      <wp:extent cx="1878330" cy="1706880"/>
                      <wp:effectExtent l="19050" t="19050" r="4572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8330" cy="170688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26DD703" id="Oval 2" o:spid="_x0000_s1026" alt="Title: Professional Headshot of Man" style="width:147.9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EA747C7" w14:textId="77777777" w:rsidR="001B2ABD" w:rsidRDefault="001B2ABD" w:rsidP="008F65C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7956FC" w14:textId="585F998B" w:rsidR="001B2ABD" w:rsidRDefault="00C529F9" w:rsidP="008F65CB">
            <w:pPr>
              <w:pStyle w:val="Title"/>
            </w:pPr>
            <w:r>
              <w:t>Khant Wai Lin</w:t>
            </w:r>
          </w:p>
          <w:p w14:paraId="640AFC81" w14:textId="612B0434" w:rsidR="001B2ABD" w:rsidRDefault="00C529F9" w:rsidP="008F65CB">
            <w:pPr>
              <w:pStyle w:val="Subtitle"/>
            </w:pPr>
            <w:r>
              <w:rPr>
                <w:spacing w:val="0"/>
                <w:w w:val="100"/>
              </w:rPr>
              <w:t>React Developer</w:t>
            </w:r>
          </w:p>
        </w:tc>
      </w:tr>
      <w:tr w:rsidR="001B2ABD" w14:paraId="2410DA83" w14:textId="77777777" w:rsidTr="008F65CB">
        <w:tc>
          <w:tcPr>
            <w:tcW w:w="3600" w:type="dxa"/>
          </w:tcPr>
          <w:sdt>
            <w:sdtPr>
              <w:id w:val="-1711873194"/>
              <w:placeholder>
                <w:docPart w:val="FE234C4F39EA46E1955C678236C13538"/>
              </w:placeholder>
              <w:temporary/>
              <w:showingPlcHdr/>
              <w15:appearance w15:val="hidden"/>
            </w:sdtPr>
            <w:sdtContent>
              <w:p w14:paraId="69C2B846" w14:textId="77777777" w:rsidR="001B2ABD" w:rsidRDefault="00036450" w:rsidP="008F65CB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55F4861" w14:textId="09C06D8A" w:rsidR="00036450" w:rsidRDefault="00475EDB" w:rsidP="008F65CB">
            <w:r>
              <w:t xml:space="preserve">Never Give Up. I will always keep going forward whatever or however </w:t>
            </w:r>
          </w:p>
          <w:p w14:paraId="3636FD28" w14:textId="1D1733B2" w:rsidR="00475EDB" w:rsidRDefault="00475EDB" w:rsidP="008F65CB">
            <w:r>
              <w:t xml:space="preserve">It is hard for me.  I will always keep trying to make my dream come true </w:t>
            </w:r>
          </w:p>
          <w:p w14:paraId="458B3A82" w14:textId="049A7677" w:rsidR="00475EDB" w:rsidRDefault="00475EDB" w:rsidP="008F65CB">
            <w:r>
              <w:t>As a web developer.</w:t>
            </w:r>
          </w:p>
          <w:p w14:paraId="2368890F" w14:textId="77777777" w:rsidR="00036450" w:rsidRDefault="00036450" w:rsidP="008F65CB"/>
          <w:sdt>
            <w:sdtPr>
              <w:id w:val="-1954003311"/>
              <w:placeholder>
                <w:docPart w:val="85CD30111A8A4916BA957525C3B54AF0"/>
              </w:placeholder>
              <w:temporary/>
              <w:showingPlcHdr/>
              <w15:appearance w15:val="hidden"/>
            </w:sdtPr>
            <w:sdtContent>
              <w:p w14:paraId="7C5ECA6E" w14:textId="77777777" w:rsidR="00036450" w:rsidRPr="00CB0055" w:rsidRDefault="00CB0055" w:rsidP="008F65CB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5C461E11129458886E785FA9E99E6A3"/>
              </w:placeholder>
              <w:temporary/>
              <w:showingPlcHdr/>
              <w15:appearance w15:val="hidden"/>
            </w:sdtPr>
            <w:sdtContent>
              <w:p w14:paraId="5B88D0D3" w14:textId="77777777" w:rsidR="004D3011" w:rsidRDefault="004D3011" w:rsidP="008F65CB">
                <w:r w:rsidRPr="004D3011">
                  <w:t>PHONE:</w:t>
                </w:r>
              </w:p>
            </w:sdtContent>
          </w:sdt>
          <w:p w14:paraId="2AC01A07" w14:textId="46A48AF1" w:rsidR="004D3011" w:rsidRDefault="00FE67E8" w:rsidP="008F65CB">
            <w:r>
              <w:t>09-962539399</w:t>
            </w:r>
          </w:p>
          <w:p w14:paraId="26B33D2F" w14:textId="77777777" w:rsidR="004D3011" w:rsidRPr="004D3011" w:rsidRDefault="004D3011" w:rsidP="008F65CB"/>
          <w:sdt>
            <w:sdtPr>
              <w:id w:val="67859272"/>
              <w:placeholder>
                <w:docPart w:val="15ECFCF362974A689897F1A48A79C116"/>
              </w:placeholder>
              <w:temporary/>
              <w:showingPlcHdr/>
              <w15:appearance w15:val="hidden"/>
            </w:sdtPr>
            <w:sdtContent>
              <w:p w14:paraId="453F0838" w14:textId="77777777" w:rsidR="004D3011" w:rsidRDefault="004D3011" w:rsidP="008F65CB">
                <w:r w:rsidRPr="004D3011">
                  <w:t>WEBSITE:</w:t>
                </w:r>
              </w:p>
            </w:sdtContent>
          </w:sdt>
          <w:p w14:paraId="1E2B2583" w14:textId="6BAFA6DC" w:rsidR="004D3011" w:rsidRDefault="008F65CB" w:rsidP="008F65CB">
            <w:r>
              <w:t>www.myporfilo.com</w:t>
            </w:r>
          </w:p>
          <w:p w14:paraId="784ACBE8" w14:textId="77777777" w:rsidR="004D3011" w:rsidRDefault="004D3011" w:rsidP="008F65CB"/>
          <w:sdt>
            <w:sdtPr>
              <w:id w:val="-240260293"/>
              <w:placeholder>
                <w:docPart w:val="B73B148E2EAE4AC6870B83B5B171605B"/>
              </w:placeholder>
              <w:temporary/>
              <w:showingPlcHdr/>
              <w15:appearance w15:val="hidden"/>
            </w:sdtPr>
            <w:sdtContent>
              <w:p w14:paraId="687D81C2" w14:textId="77777777" w:rsidR="004D3011" w:rsidRDefault="004D3011" w:rsidP="008F65CB">
                <w:r w:rsidRPr="004D3011">
                  <w:t>EMAIL:</w:t>
                </w:r>
              </w:p>
            </w:sdtContent>
          </w:sdt>
          <w:p w14:paraId="31E7E0B2" w14:textId="62510844" w:rsidR="00036450" w:rsidRPr="00E4381A" w:rsidRDefault="008F65CB" w:rsidP="008F65CB">
            <w:pPr>
              <w:rPr>
                <w:rStyle w:val="Hyperlink"/>
              </w:rPr>
            </w:pPr>
            <w:r>
              <w:t>k</w:t>
            </w:r>
            <w:r w:rsidR="00FE67E8">
              <w:t>hantkhant.cm@gmail.com</w:t>
            </w:r>
          </w:p>
          <w:p w14:paraId="27A3D1C0" w14:textId="4708DFA8" w:rsidR="004D3011" w:rsidRPr="00CB0055" w:rsidRDefault="008F65CB" w:rsidP="008F65CB">
            <w:pPr>
              <w:pStyle w:val="Heading3"/>
            </w:pPr>
            <w:r>
              <w:t>Lives IN</w:t>
            </w:r>
          </w:p>
          <w:p w14:paraId="6B785BCD" w14:textId="47287CD1" w:rsidR="004D3011" w:rsidRPr="004D3011" w:rsidRDefault="008F65CB" w:rsidP="008F65CB">
            <w:r>
              <w:t>Mandalay</w:t>
            </w:r>
          </w:p>
        </w:tc>
        <w:tc>
          <w:tcPr>
            <w:tcW w:w="720" w:type="dxa"/>
          </w:tcPr>
          <w:p w14:paraId="0366B15A" w14:textId="77777777" w:rsidR="001B2ABD" w:rsidRDefault="001B2ABD" w:rsidP="008F65C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7A22B0ADEB14C5586EDE6479C4E14A8"/>
              </w:placeholder>
              <w:temporary/>
              <w:showingPlcHdr/>
              <w15:appearance w15:val="hidden"/>
            </w:sdtPr>
            <w:sdtContent>
              <w:p w14:paraId="15AE7023" w14:textId="77777777" w:rsidR="001B2ABD" w:rsidRDefault="00E25A26" w:rsidP="008F65CB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EDA2854" w14:textId="77777777" w:rsidR="00475EDB" w:rsidRDefault="00C529F9" w:rsidP="008F65CB">
            <w:pPr>
              <w:pStyle w:val="Heading4"/>
            </w:pPr>
            <w:r>
              <w:t>Studied at Myanmar Institute of Information Technology (3</w:t>
            </w:r>
            <w:r w:rsidRPr="00C529F9">
              <w:rPr>
                <w:vertAlign w:val="superscript"/>
              </w:rPr>
              <w:t>rd</w:t>
            </w:r>
            <w:r>
              <w:t xml:space="preserve"> Year Student)</w:t>
            </w:r>
          </w:p>
          <w:p w14:paraId="6252D190" w14:textId="3F088B1F" w:rsidR="00036450" w:rsidRDefault="00475EDB" w:rsidP="008F65CB">
            <w:pPr>
              <w:pStyle w:val="Heading4"/>
            </w:pPr>
            <w:r>
              <w:t xml:space="preserve">CGPA </w:t>
            </w:r>
            <w:r w:rsidR="00C529F9">
              <w:t>: 3.65</w:t>
            </w:r>
          </w:p>
          <w:p w14:paraId="1E3E6CC3" w14:textId="5929B26D" w:rsidR="00036450" w:rsidRPr="00B359E4" w:rsidRDefault="00C529F9" w:rsidP="008F65CB">
            <w:pPr>
              <w:pStyle w:val="Heading4"/>
            </w:pPr>
            <w:r>
              <w:t>Learned full stack web development in Udemy</w:t>
            </w:r>
          </w:p>
          <w:sdt>
            <w:sdtPr>
              <w:id w:val="1001553383"/>
              <w:placeholder>
                <w:docPart w:val="5306AFC1274445A991286CF066F7BD0C"/>
              </w:placeholder>
              <w:temporary/>
              <w:showingPlcHdr/>
              <w15:appearance w15:val="hidden"/>
            </w:sdtPr>
            <w:sdtContent>
              <w:p w14:paraId="20CE1B04" w14:textId="77777777" w:rsidR="00036450" w:rsidRDefault="00036450" w:rsidP="008F65CB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65527B5" w14:textId="188763C4" w:rsidR="00C529F9" w:rsidRDefault="00C529F9" w:rsidP="008F65CB">
            <w:r>
              <w:t xml:space="preserve">I didn’t have any work experience like working in a company. But I have done a lot of projects with myself. You can see the projects that I have done in my portfolio. </w:t>
            </w:r>
          </w:p>
          <w:sdt>
            <w:sdtPr>
              <w:id w:val="1669594239"/>
              <w:placeholder>
                <w:docPart w:val="AAB30B5CE37845368341CF26F99DEA12"/>
              </w:placeholder>
              <w:temporary/>
              <w:showingPlcHdr/>
              <w15:appearance w15:val="hidden"/>
            </w:sdtPr>
            <w:sdtContent>
              <w:p w14:paraId="00F7D3BA" w14:textId="0354E9EE" w:rsidR="00036450" w:rsidRDefault="00180329" w:rsidP="008F65CB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8B5DBA5" w14:textId="2E1799D4" w:rsidR="00036450" w:rsidRDefault="00112054" w:rsidP="008F65CB">
            <w:pPr>
              <w:rPr>
                <w:noProof/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6EF545B7" wp14:editId="40783764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79375</wp:posOffset>
                  </wp:positionV>
                  <wp:extent cx="3962400" cy="1771650"/>
                  <wp:effectExtent l="0" t="0" r="0" b="0"/>
                  <wp:wrapNone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anchor>
              </w:drawing>
            </w:r>
            <w:r w:rsidR="00C529F9">
              <w:rPr>
                <w:color w:val="FFFFFF" w:themeColor="background1"/>
              </w:rPr>
              <w:t>df</w:t>
            </w:r>
            <w:r w:rsidR="00FE67E8">
              <w:rPr>
                <w:color w:val="FFFFFF" w:themeColor="background1"/>
              </w:rPr>
              <w:t xml:space="preserve">       </w:t>
            </w:r>
            <w:r w:rsidR="00C529F9">
              <w:rPr>
                <w:color w:val="FFFFFF" w:themeColor="background1"/>
              </w:rPr>
              <w:t>ff</w:t>
            </w:r>
            <w:r w:rsidR="006B132B">
              <w:rPr>
                <w:noProof/>
                <w:color w:val="FFFFFF" w:themeColor="background1"/>
              </w:rPr>
              <w:drawing>
                <wp:inline distT="0" distB="0" distL="0" distR="0" wp14:anchorId="3BBC0132" wp14:editId="7BDA1A93">
                  <wp:extent cx="857250" cy="8572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132B">
              <w:rPr>
                <w:color w:val="FFFFFF" w:themeColor="background1"/>
              </w:rPr>
              <w:t xml:space="preserve">              </w:t>
            </w:r>
            <w:r w:rsidR="00C06CC8">
              <w:rPr>
                <w:noProof/>
                <w:color w:val="FFFFFF" w:themeColor="background1"/>
              </w:rPr>
              <w:drawing>
                <wp:inline distT="0" distB="0" distL="0" distR="0" wp14:anchorId="68383FD1" wp14:editId="639B7CAB">
                  <wp:extent cx="876300" cy="876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67E8">
              <w:rPr>
                <w:color w:val="FFFFFF" w:themeColor="background1"/>
              </w:rPr>
              <w:t xml:space="preserve">         </w:t>
            </w:r>
            <w:r w:rsidR="00FE67E8">
              <w:rPr>
                <w:noProof/>
                <w:color w:val="FFFFFF" w:themeColor="background1"/>
              </w:rPr>
              <w:drawing>
                <wp:inline distT="0" distB="0" distL="0" distR="0" wp14:anchorId="60464B30" wp14:editId="3A3B586D">
                  <wp:extent cx="645399" cy="895350"/>
                  <wp:effectExtent l="0" t="0" r="254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02" cy="913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B0D24" w14:textId="77777777" w:rsidR="006B132B" w:rsidRDefault="006B132B" w:rsidP="008F65CB">
            <w:pPr>
              <w:rPr>
                <w:noProof/>
                <w:color w:val="FFFFFF" w:themeColor="background1"/>
              </w:rPr>
            </w:pPr>
          </w:p>
          <w:p w14:paraId="3E8233FA" w14:textId="2238821D" w:rsidR="006B132B" w:rsidRPr="004D3011" w:rsidRDefault="00FE67E8" w:rsidP="008F65CB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t xml:space="preserve">  </w:t>
            </w:r>
            <w:r>
              <w:rPr>
                <w:noProof/>
                <w:color w:val="FFFFFF" w:themeColor="background1"/>
              </w:rPr>
              <w:drawing>
                <wp:inline distT="0" distB="0" distL="0" distR="0" wp14:anchorId="4A783AAE" wp14:editId="4C1073E5">
                  <wp:extent cx="981075" cy="98107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 xml:space="preserve">               </w:t>
            </w:r>
            <w:r>
              <w:rPr>
                <w:noProof/>
                <w:color w:val="FFFFFF" w:themeColor="background1"/>
              </w:rPr>
              <w:drawing>
                <wp:inline distT="0" distB="0" distL="0" distR="0" wp14:anchorId="48761DE7" wp14:editId="4008AB1B">
                  <wp:extent cx="762000" cy="90054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81" cy="91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FFFF" w:themeColor="background1"/>
              </w:rPr>
              <w:t xml:space="preserve">          </w:t>
            </w:r>
            <w:r w:rsidR="00475EDB">
              <w:rPr>
                <w:noProof/>
                <w:color w:val="FFFFFF" w:themeColor="background1"/>
              </w:rPr>
              <w:drawing>
                <wp:inline distT="0" distB="0" distL="0" distR="0" wp14:anchorId="6CE45DB0" wp14:editId="1AF95965">
                  <wp:extent cx="1235413" cy="1235413"/>
                  <wp:effectExtent l="0" t="0" r="3175" b="317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38" cy="124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9B869E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185B" w14:textId="77777777" w:rsidR="003A2040" w:rsidRDefault="003A2040" w:rsidP="000C45FF">
      <w:r>
        <w:separator/>
      </w:r>
    </w:p>
  </w:endnote>
  <w:endnote w:type="continuationSeparator" w:id="0">
    <w:p w14:paraId="1C4878FB" w14:textId="77777777" w:rsidR="003A2040" w:rsidRDefault="003A20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6F83" w14:textId="77777777" w:rsidR="003A2040" w:rsidRDefault="003A2040" w:rsidP="000C45FF">
      <w:r>
        <w:separator/>
      </w:r>
    </w:p>
  </w:footnote>
  <w:footnote w:type="continuationSeparator" w:id="0">
    <w:p w14:paraId="6DDAB7EB" w14:textId="77777777" w:rsidR="003A2040" w:rsidRDefault="003A20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A23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869944" wp14:editId="6BB2AB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F9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2040"/>
    <w:rsid w:val="003A6B7D"/>
    <w:rsid w:val="003B06CA"/>
    <w:rsid w:val="004071FC"/>
    <w:rsid w:val="00445947"/>
    <w:rsid w:val="00475EDB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B132B"/>
    <w:rsid w:val="00715FCB"/>
    <w:rsid w:val="00743101"/>
    <w:rsid w:val="00764C9F"/>
    <w:rsid w:val="007775E1"/>
    <w:rsid w:val="007867A0"/>
    <w:rsid w:val="007927F5"/>
    <w:rsid w:val="00802CA0"/>
    <w:rsid w:val="008F65CB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06CC8"/>
    <w:rsid w:val="00C37BA1"/>
    <w:rsid w:val="00C4674C"/>
    <w:rsid w:val="00C506CF"/>
    <w:rsid w:val="00C529F9"/>
    <w:rsid w:val="00C72BED"/>
    <w:rsid w:val="00C9578B"/>
    <w:rsid w:val="00CB0055"/>
    <w:rsid w:val="00CC4481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D4177"/>
    <w:rsid w:val="00F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B19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hyperlink" Target="https://ugeek.github.io/blog/post/2020-06-07-instalar-node-js-12-version-estable.html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hyperlink" Target="https://baravalle.com/2016/06/10/2-weeks-css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azmisahin.com/" TargetMode="External"/><Relationship Id="rId20" Type="http://schemas.openxmlformats.org/officeDocument/2006/relationships/hyperlink" Target="https://elia.contini.page/blog/typescript-first-contact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pixabay.com/pt/logotipo-html-html5-%C3%ADcone-2582748/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iki/Category:JavaScript_logo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E93656A8-2E72-4F6E-A1FA-2753A94F7A94%7d\%7b2C32A154-FCC0-4280-922D-0B527C6070A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234C4F39EA46E1955C678236C13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E158-24A3-489F-870E-303AF2926114}"/>
      </w:docPartPr>
      <w:docPartBody>
        <w:p w:rsidR="00000000" w:rsidRDefault="00000000">
          <w:pPr>
            <w:pStyle w:val="FE234C4F39EA46E1955C678236C13538"/>
          </w:pPr>
          <w:r w:rsidRPr="00D5459D">
            <w:t>Profile</w:t>
          </w:r>
        </w:p>
      </w:docPartBody>
    </w:docPart>
    <w:docPart>
      <w:docPartPr>
        <w:name w:val="85CD30111A8A4916BA957525C3B54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CBF06-2129-4499-9A0A-68DC0DBF9584}"/>
      </w:docPartPr>
      <w:docPartBody>
        <w:p w:rsidR="00000000" w:rsidRDefault="00000000">
          <w:pPr>
            <w:pStyle w:val="85CD30111A8A4916BA957525C3B54AF0"/>
          </w:pPr>
          <w:r w:rsidRPr="00CB0055">
            <w:t>Contact</w:t>
          </w:r>
        </w:p>
      </w:docPartBody>
    </w:docPart>
    <w:docPart>
      <w:docPartPr>
        <w:name w:val="45C461E11129458886E785FA9E99E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5E047-DBD9-4543-A38F-58D5752B6672}"/>
      </w:docPartPr>
      <w:docPartBody>
        <w:p w:rsidR="00000000" w:rsidRDefault="00000000">
          <w:pPr>
            <w:pStyle w:val="45C461E11129458886E785FA9E99E6A3"/>
          </w:pPr>
          <w:r w:rsidRPr="004D3011">
            <w:t>PHONE:</w:t>
          </w:r>
        </w:p>
      </w:docPartBody>
    </w:docPart>
    <w:docPart>
      <w:docPartPr>
        <w:name w:val="15ECFCF362974A689897F1A48A79C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8A313-1B89-4DDE-BE65-FFF78144C5CE}"/>
      </w:docPartPr>
      <w:docPartBody>
        <w:p w:rsidR="00000000" w:rsidRDefault="00000000">
          <w:pPr>
            <w:pStyle w:val="15ECFCF362974A689897F1A48A79C116"/>
          </w:pPr>
          <w:r w:rsidRPr="004D3011">
            <w:t>WEBSITE:</w:t>
          </w:r>
        </w:p>
      </w:docPartBody>
    </w:docPart>
    <w:docPart>
      <w:docPartPr>
        <w:name w:val="B73B148E2EAE4AC6870B83B5B171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09211-DA55-4FF6-B55F-6DD26ACAAEFA}"/>
      </w:docPartPr>
      <w:docPartBody>
        <w:p w:rsidR="00000000" w:rsidRDefault="00000000">
          <w:pPr>
            <w:pStyle w:val="B73B148E2EAE4AC6870B83B5B171605B"/>
          </w:pPr>
          <w:r w:rsidRPr="004D3011">
            <w:t>EMAIL:</w:t>
          </w:r>
        </w:p>
      </w:docPartBody>
    </w:docPart>
    <w:docPart>
      <w:docPartPr>
        <w:name w:val="17A22B0ADEB14C5586EDE6479C4E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3FCDD-74E3-4EB6-A14E-72743C773270}"/>
      </w:docPartPr>
      <w:docPartBody>
        <w:p w:rsidR="00000000" w:rsidRDefault="00000000">
          <w:pPr>
            <w:pStyle w:val="17A22B0ADEB14C5586EDE6479C4E14A8"/>
          </w:pPr>
          <w:r w:rsidRPr="00036450">
            <w:t>EDUCATION</w:t>
          </w:r>
        </w:p>
      </w:docPartBody>
    </w:docPart>
    <w:docPart>
      <w:docPartPr>
        <w:name w:val="5306AFC1274445A991286CF066F7B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39753-B26D-4F0D-8C84-48B810D69FEA}"/>
      </w:docPartPr>
      <w:docPartBody>
        <w:p w:rsidR="00000000" w:rsidRDefault="00000000">
          <w:pPr>
            <w:pStyle w:val="5306AFC1274445A991286CF066F7BD0C"/>
          </w:pPr>
          <w:r w:rsidRPr="00036450">
            <w:t>WORK EXPERIENCE</w:t>
          </w:r>
        </w:p>
      </w:docPartBody>
    </w:docPart>
    <w:docPart>
      <w:docPartPr>
        <w:name w:val="AAB30B5CE37845368341CF26F99DE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AD22-2D5D-402D-8BE1-6435AF16F25B}"/>
      </w:docPartPr>
      <w:docPartBody>
        <w:p w:rsidR="00000000" w:rsidRDefault="00000000">
          <w:pPr>
            <w:pStyle w:val="AAB30B5CE37845368341CF26F99DEA1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2F"/>
    <w:rsid w:val="005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D39B1215A546419056D9404AD547CE">
    <w:name w:val="9DD39B1215A546419056D9404AD547CE"/>
  </w:style>
  <w:style w:type="paragraph" w:customStyle="1" w:styleId="9393DD415CBC4EDABA570F4E6C7D4DF7">
    <w:name w:val="9393DD415CBC4EDABA570F4E6C7D4DF7"/>
  </w:style>
  <w:style w:type="paragraph" w:customStyle="1" w:styleId="FE234C4F39EA46E1955C678236C13538">
    <w:name w:val="FE234C4F39EA46E1955C678236C13538"/>
  </w:style>
  <w:style w:type="paragraph" w:customStyle="1" w:styleId="E33E108BD0C54585B11F50E88D97F224">
    <w:name w:val="E33E108BD0C54585B11F50E88D97F224"/>
  </w:style>
  <w:style w:type="paragraph" w:customStyle="1" w:styleId="85CD30111A8A4916BA957525C3B54AF0">
    <w:name w:val="85CD30111A8A4916BA957525C3B54AF0"/>
  </w:style>
  <w:style w:type="paragraph" w:customStyle="1" w:styleId="45C461E11129458886E785FA9E99E6A3">
    <w:name w:val="45C461E11129458886E785FA9E99E6A3"/>
  </w:style>
  <w:style w:type="paragraph" w:customStyle="1" w:styleId="C9482E70109A40D4A1482A5D7D508905">
    <w:name w:val="C9482E70109A40D4A1482A5D7D508905"/>
  </w:style>
  <w:style w:type="paragraph" w:customStyle="1" w:styleId="15ECFCF362974A689897F1A48A79C116">
    <w:name w:val="15ECFCF362974A689897F1A48A79C116"/>
  </w:style>
  <w:style w:type="paragraph" w:customStyle="1" w:styleId="C95C898249F74E9DABB3DF543FFAAFA6">
    <w:name w:val="C95C898249F74E9DABB3DF543FFAAFA6"/>
  </w:style>
  <w:style w:type="paragraph" w:customStyle="1" w:styleId="B73B148E2EAE4AC6870B83B5B171605B">
    <w:name w:val="B73B148E2EAE4AC6870B83B5B171605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781ABBC767144BDA411CA3BD33AB36C">
    <w:name w:val="1781ABBC767144BDA411CA3BD33AB36C"/>
  </w:style>
  <w:style w:type="paragraph" w:customStyle="1" w:styleId="02B452F7B3B24EBF88C9CFB809A36C29">
    <w:name w:val="02B452F7B3B24EBF88C9CFB809A36C29"/>
  </w:style>
  <w:style w:type="paragraph" w:customStyle="1" w:styleId="30D8CFFDDA054676AECDAC1A788C70A1">
    <w:name w:val="30D8CFFDDA054676AECDAC1A788C70A1"/>
  </w:style>
  <w:style w:type="paragraph" w:customStyle="1" w:styleId="DE32F4432CA445D19E92969421F3C084">
    <w:name w:val="DE32F4432CA445D19E92969421F3C084"/>
  </w:style>
  <w:style w:type="paragraph" w:customStyle="1" w:styleId="75FB0009032E440E84619EBF9C9D0674">
    <w:name w:val="75FB0009032E440E84619EBF9C9D0674"/>
  </w:style>
  <w:style w:type="paragraph" w:customStyle="1" w:styleId="349BDB0CC54A41FE945225CC868BEFCC">
    <w:name w:val="349BDB0CC54A41FE945225CC868BEFCC"/>
  </w:style>
  <w:style w:type="paragraph" w:customStyle="1" w:styleId="17A22B0ADEB14C5586EDE6479C4E14A8">
    <w:name w:val="17A22B0ADEB14C5586EDE6479C4E14A8"/>
  </w:style>
  <w:style w:type="paragraph" w:customStyle="1" w:styleId="75257D466A4E43D6AFA7B84A18401C42">
    <w:name w:val="75257D466A4E43D6AFA7B84A18401C42"/>
  </w:style>
  <w:style w:type="paragraph" w:customStyle="1" w:styleId="BF32C50197184E61AE65538E7902D61A">
    <w:name w:val="BF32C50197184E61AE65538E7902D61A"/>
  </w:style>
  <w:style w:type="paragraph" w:customStyle="1" w:styleId="99479670F8864F14AFB22BD6EF0C32FC">
    <w:name w:val="99479670F8864F14AFB22BD6EF0C32FC"/>
  </w:style>
  <w:style w:type="paragraph" w:customStyle="1" w:styleId="87726127A31B446EB6FAEA81DA7E928A">
    <w:name w:val="87726127A31B446EB6FAEA81DA7E928A"/>
  </w:style>
  <w:style w:type="paragraph" w:customStyle="1" w:styleId="AF57558A5B664C0DAE7D6948A2C23F58">
    <w:name w:val="AF57558A5B664C0DAE7D6948A2C23F58"/>
  </w:style>
  <w:style w:type="paragraph" w:customStyle="1" w:styleId="CB63EAEA297E4E8DA0783D8C48B15801">
    <w:name w:val="CB63EAEA297E4E8DA0783D8C48B15801"/>
  </w:style>
  <w:style w:type="paragraph" w:customStyle="1" w:styleId="5FA8850D26814701926A575F29FA3259">
    <w:name w:val="5FA8850D26814701926A575F29FA3259"/>
  </w:style>
  <w:style w:type="paragraph" w:customStyle="1" w:styleId="5306AFC1274445A991286CF066F7BD0C">
    <w:name w:val="5306AFC1274445A991286CF066F7BD0C"/>
  </w:style>
  <w:style w:type="paragraph" w:customStyle="1" w:styleId="746309482E6146039DF6E614343E10BB">
    <w:name w:val="746309482E6146039DF6E614343E10BB"/>
  </w:style>
  <w:style w:type="paragraph" w:customStyle="1" w:styleId="83DFF1BDDFD8493D85CE2D14D2927D42">
    <w:name w:val="83DFF1BDDFD8493D85CE2D14D2927D42"/>
  </w:style>
  <w:style w:type="paragraph" w:customStyle="1" w:styleId="6F7559D481FF4301864DA8DA81D146CA">
    <w:name w:val="6F7559D481FF4301864DA8DA81D146CA"/>
  </w:style>
  <w:style w:type="paragraph" w:customStyle="1" w:styleId="A0A06A39FB4E45D0BF0AB7A878F9A15D">
    <w:name w:val="A0A06A39FB4E45D0BF0AB7A878F9A15D"/>
  </w:style>
  <w:style w:type="paragraph" w:customStyle="1" w:styleId="360FE0EEF1AE46A5BE96FDCDB6B6DF03">
    <w:name w:val="360FE0EEF1AE46A5BE96FDCDB6B6DF03"/>
  </w:style>
  <w:style w:type="paragraph" w:customStyle="1" w:styleId="65AF7E6E8E8F48BCB22D75DC30E9AAE4">
    <w:name w:val="65AF7E6E8E8F48BCB22D75DC30E9AAE4"/>
  </w:style>
  <w:style w:type="paragraph" w:customStyle="1" w:styleId="8A55B97A07A440EE8BB67BE80410BF76">
    <w:name w:val="8A55B97A07A440EE8BB67BE80410BF76"/>
  </w:style>
  <w:style w:type="paragraph" w:customStyle="1" w:styleId="67092B94BCB1472E8682DCC6775BE398">
    <w:name w:val="67092B94BCB1472E8682DCC6775BE398"/>
  </w:style>
  <w:style w:type="paragraph" w:customStyle="1" w:styleId="A819B71095E3490C853D381665983F27">
    <w:name w:val="A819B71095E3490C853D381665983F27"/>
  </w:style>
  <w:style w:type="paragraph" w:customStyle="1" w:styleId="4B2DEF0079AA4D3195902111C739E823">
    <w:name w:val="4B2DEF0079AA4D3195902111C739E823"/>
  </w:style>
  <w:style w:type="paragraph" w:customStyle="1" w:styleId="9CB12C2B83B64FE7A4D7CF79D230556F">
    <w:name w:val="9CB12C2B83B64FE7A4D7CF79D230556F"/>
  </w:style>
  <w:style w:type="paragraph" w:customStyle="1" w:styleId="885B25E26E184FBFB54F7F48F43D9679">
    <w:name w:val="885B25E26E184FBFB54F7F48F43D9679"/>
  </w:style>
  <w:style w:type="paragraph" w:customStyle="1" w:styleId="03932D21CFB8417596B8159A05EE3630">
    <w:name w:val="03932D21CFB8417596B8159A05EE3630"/>
  </w:style>
  <w:style w:type="paragraph" w:customStyle="1" w:styleId="E3890670A8244787918EC0F0586F186A">
    <w:name w:val="E3890670A8244787918EC0F0586F186A"/>
  </w:style>
  <w:style w:type="paragraph" w:customStyle="1" w:styleId="2B9C7854FE334936BF3B4E4C45A542AC">
    <w:name w:val="2B9C7854FE334936BF3B4E4C45A542A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AAB30B5CE37845368341CF26F99DEA12">
    <w:name w:val="AAB30B5CE37845368341CF26F99DE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{2C32A154-FCC0-4280-922D-0B527C6070AE}tf00546271_win32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2022-08-09T02:35:00Z</dcterms:created>
  <dcterms:modified xsi:type="dcterms:W3CDTF">2022-08-09T03:13:00Z</dcterms:modified>
</cp:coreProperties>
</file>